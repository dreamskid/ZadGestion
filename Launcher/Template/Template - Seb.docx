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4CB" w:rsidRDefault="00F734CB" w:rsidP="00760CC7">
      <w:pPr>
        <w:jc w:val="right"/>
        <w:rPr>
          <w:b/>
          <w:sz w:val="32"/>
          <w:szCs w:val="32"/>
        </w:rPr>
      </w:pPr>
    </w:p>
    <w:p w:rsidR="00760CC7" w:rsidRDefault="00760CC7" w:rsidP="00760CC7">
      <w:pPr>
        <w:jc w:val="right"/>
        <w:rPr>
          <w:b/>
          <w:sz w:val="32"/>
          <w:szCs w:val="32"/>
        </w:rPr>
      </w:pPr>
      <w:r w:rsidRPr="00FD2EE6">
        <w:rPr>
          <w:b/>
          <w:sz w:val="32"/>
          <w:szCs w:val="32"/>
        </w:rPr>
        <w:t>SLC_</w:t>
      </w:r>
      <w:r w:rsidR="00D277D8">
        <w:rPr>
          <w:b/>
          <w:sz w:val="32"/>
          <w:szCs w:val="32"/>
        </w:rPr>
        <w:t>Bill</w:t>
      </w:r>
      <w:r w:rsidR="007C7BFD" w:rsidRPr="00FD2EE6">
        <w:rPr>
          <w:b/>
          <w:sz w:val="32"/>
          <w:szCs w:val="32"/>
        </w:rPr>
        <w:t>_Title</w:t>
      </w:r>
    </w:p>
    <w:p w:rsidR="008143F0" w:rsidRDefault="00117AA9" w:rsidP="008143F0">
      <w:r>
        <w:rPr>
          <w:noProof/>
          <w:lang w:val="fr-FR" w:eastAsia="fr-FR"/>
        </w:rPr>
        <w:drawing>
          <wp:inline distT="0" distB="0" distL="0" distR="0">
            <wp:extent cx="1725760" cy="622300"/>
            <wp:effectExtent l="0" t="0" r="8255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Exampl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268" cy="62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3F0">
        <w:tab/>
      </w:r>
    </w:p>
    <w:p w:rsidR="004A2E4E" w:rsidRDefault="00FD2EE6" w:rsidP="00FD2EE6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SLC_</w:t>
      </w:r>
      <w:r w:rsidR="00D277D8">
        <w:rPr>
          <w:sz w:val="24"/>
          <w:szCs w:val="24"/>
        </w:rPr>
        <w:t>Bill</w:t>
      </w:r>
      <w:r w:rsidR="000C0EC8">
        <w:rPr>
          <w:sz w:val="24"/>
          <w:szCs w:val="24"/>
        </w:rPr>
        <w:t>_DateGenerated</w:t>
      </w:r>
    </w:p>
    <w:p w:rsidR="000C0EC8" w:rsidRDefault="000C0EC8" w:rsidP="00FD2EE6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E2BE5" w:rsidRDefault="006E2BE5" w:rsidP="004733E7">
      <w:pPr>
        <w:spacing w:after="0"/>
        <w:rPr>
          <w:b/>
          <w:sz w:val="36"/>
          <w:szCs w:val="36"/>
        </w:rPr>
        <w:sectPr w:rsidR="006E2BE5" w:rsidSect="0078400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724DF" w:rsidRPr="00D139A2" w:rsidRDefault="008724DF" w:rsidP="004733E7">
      <w:pPr>
        <w:spacing w:after="0"/>
        <w:rPr>
          <w:b/>
          <w:sz w:val="36"/>
          <w:szCs w:val="36"/>
        </w:rPr>
      </w:pPr>
      <w:r w:rsidRPr="00D139A2">
        <w:rPr>
          <w:b/>
          <w:sz w:val="36"/>
          <w:szCs w:val="36"/>
        </w:rPr>
        <w:t>SLC_User</w:t>
      </w:r>
      <w:r w:rsidR="00FB3DB5">
        <w:rPr>
          <w:b/>
          <w:sz w:val="36"/>
          <w:szCs w:val="36"/>
        </w:rPr>
        <w:t>_</w:t>
      </w:r>
      <w:r w:rsidRPr="00D139A2">
        <w:rPr>
          <w:b/>
          <w:sz w:val="36"/>
          <w:szCs w:val="36"/>
        </w:rPr>
        <w:t>CompanyName</w:t>
      </w:r>
    </w:p>
    <w:p w:rsidR="00966D66" w:rsidRPr="002943D2" w:rsidRDefault="00966D66" w:rsidP="004733E7">
      <w:pPr>
        <w:spacing w:after="0"/>
        <w:rPr>
          <w:b/>
          <w:sz w:val="28"/>
          <w:szCs w:val="28"/>
        </w:rPr>
      </w:pPr>
      <w:r w:rsidRPr="002943D2">
        <w:rPr>
          <w:b/>
          <w:sz w:val="28"/>
          <w:szCs w:val="28"/>
        </w:rPr>
        <w:t>SLC_User</w:t>
      </w:r>
      <w:r w:rsidR="00FB3DB5" w:rsidRPr="002943D2">
        <w:rPr>
          <w:b/>
          <w:sz w:val="28"/>
          <w:szCs w:val="28"/>
        </w:rPr>
        <w:t>_</w:t>
      </w:r>
      <w:r w:rsidRPr="002943D2">
        <w:rPr>
          <w:b/>
          <w:sz w:val="28"/>
          <w:szCs w:val="28"/>
        </w:rPr>
        <w:t>CompanyA</w:t>
      </w:r>
      <w:r w:rsidR="00CB4B1A">
        <w:rPr>
          <w:b/>
          <w:sz w:val="28"/>
          <w:szCs w:val="28"/>
        </w:rPr>
        <w:t>d</w:t>
      </w:r>
      <w:r w:rsidRPr="002943D2">
        <w:rPr>
          <w:b/>
          <w:sz w:val="28"/>
          <w:szCs w:val="28"/>
        </w:rPr>
        <w:t>dress</w:t>
      </w:r>
    </w:p>
    <w:p w:rsidR="002943D2" w:rsidRPr="002943D2" w:rsidRDefault="00966D66" w:rsidP="004733E7">
      <w:pPr>
        <w:spacing w:after="0"/>
        <w:rPr>
          <w:b/>
          <w:sz w:val="28"/>
          <w:szCs w:val="28"/>
        </w:rPr>
      </w:pPr>
      <w:r w:rsidRPr="002943D2">
        <w:rPr>
          <w:b/>
          <w:sz w:val="28"/>
          <w:szCs w:val="28"/>
        </w:rPr>
        <w:t>SLC_User</w:t>
      </w:r>
      <w:r w:rsidR="00FB3DB5" w:rsidRPr="002943D2">
        <w:rPr>
          <w:b/>
          <w:sz w:val="28"/>
          <w:szCs w:val="28"/>
        </w:rPr>
        <w:t>_</w:t>
      </w:r>
      <w:r w:rsidR="00355F36">
        <w:rPr>
          <w:b/>
          <w:sz w:val="28"/>
          <w:szCs w:val="28"/>
        </w:rPr>
        <w:t>CompanyContactInfos</w:t>
      </w:r>
    </w:p>
    <w:p w:rsidR="004F303E" w:rsidRDefault="004F303E" w:rsidP="009B5939">
      <w:pPr>
        <w:spacing w:after="0"/>
        <w:jc w:val="right"/>
        <w:rPr>
          <w:sz w:val="28"/>
          <w:szCs w:val="28"/>
        </w:rPr>
      </w:pPr>
    </w:p>
    <w:p w:rsidR="004F303E" w:rsidRDefault="004F303E" w:rsidP="009B5939">
      <w:pPr>
        <w:spacing w:after="0"/>
        <w:jc w:val="right"/>
        <w:rPr>
          <w:sz w:val="28"/>
          <w:szCs w:val="28"/>
        </w:rPr>
      </w:pPr>
    </w:p>
    <w:p w:rsidR="004A2E4E" w:rsidRDefault="004A2E4E" w:rsidP="001C04B6">
      <w:pPr>
        <w:spacing w:after="0"/>
        <w:ind w:left="720"/>
        <w:rPr>
          <w:sz w:val="28"/>
          <w:szCs w:val="28"/>
        </w:rPr>
      </w:pPr>
    </w:p>
    <w:p w:rsidR="004A2E4E" w:rsidRDefault="004A2E4E" w:rsidP="001C04B6">
      <w:pPr>
        <w:spacing w:after="0"/>
        <w:ind w:left="720"/>
        <w:rPr>
          <w:sz w:val="28"/>
          <w:szCs w:val="28"/>
        </w:rPr>
      </w:pPr>
    </w:p>
    <w:p w:rsidR="009B5939" w:rsidRPr="00D139A2" w:rsidRDefault="00760338" w:rsidP="001C04B6">
      <w:pPr>
        <w:spacing w:after="0"/>
        <w:ind w:left="720"/>
        <w:rPr>
          <w:sz w:val="28"/>
          <w:szCs w:val="28"/>
        </w:rPr>
      </w:pPr>
      <w:r w:rsidRPr="00D139A2">
        <w:rPr>
          <w:sz w:val="28"/>
          <w:szCs w:val="28"/>
        </w:rPr>
        <w:t>SLC_Contact</w:t>
      </w:r>
      <w:r w:rsidR="00FB3DB5">
        <w:rPr>
          <w:sz w:val="28"/>
          <w:szCs w:val="28"/>
        </w:rPr>
        <w:t>_</w:t>
      </w:r>
      <w:r w:rsidRPr="00D139A2">
        <w:rPr>
          <w:sz w:val="28"/>
          <w:szCs w:val="28"/>
        </w:rPr>
        <w:t>FirstName SLC_Contact</w:t>
      </w:r>
      <w:r w:rsidR="00FB3DB5">
        <w:rPr>
          <w:sz w:val="28"/>
          <w:szCs w:val="28"/>
        </w:rPr>
        <w:t>_</w:t>
      </w:r>
      <w:r w:rsidRPr="00D139A2">
        <w:rPr>
          <w:sz w:val="28"/>
          <w:szCs w:val="28"/>
        </w:rPr>
        <w:t>LastName</w:t>
      </w:r>
      <w:r w:rsidR="009B5939" w:rsidRPr="009B5939">
        <w:rPr>
          <w:sz w:val="28"/>
          <w:szCs w:val="28"/>
        </w:rPr>
        <w:t xml:space="preserve"> </w:t>
      </w:r>
    </w:p>
    <w:p w:rsidR="00760338" w:rsidRPr="00D139A2" w:rsidRDefault="009B5939" w:rsidP="001C04B6">
      <w:pPr>
        <w:spacing w:after="0"/>
        <w:ind w:left="720"/>
        <w:rPr>
          <w:sz w:val="28"/>
          <w:szCs w:val="28"/>
        </w:rPr>
      </w:pPr>
      <w:r w:rsidRPr="00D139A2">
        <w:rPr>
          <w:sz w:val="28"/>
          <w:szCs w:val="28"/>
        </w:rPr>
        <w:t>SLC_</w:t>
      </w:r>
      <w:r w:rsidR="00FB3DB5">
        <w:rPr>
          <w:sz w:val="28"/>
          <w:szCs w:val="28"/>
        </w:rPr>
        <w:t>Contact_</w:t>
      </w:r>
      <w:r w:rsidRPr="00D139A2">
        <w:rPr>
          <w:sz w:val="28"/>
          <w:szCs w:val="28"/>
        </w:rPr>
        <w:t>A</w:t>
      </w:r>
      <w:r w:rsidR="00CB4B1A">
        <w:rPr>
          <w:sz w:val="28"/>
          <w:szCs w:val="28"/>
        </w:rPr>
        <w:t>d</w:t>
      </w:r>
      <w:r w:rsidRPr="00D139A2">
        <w:rPr>
          <w:sz w:val="28"/>
          <w:szCs w:val="28"/>
        </w:rPr>
        <w:t>dress</w:t>
      </w:r>
      <w:bookmarkStart w:id="2" w:name="OLE_LINK2"/>
    </w:p>
    <w:p w:rsidR="00117AA9" w:rsidRPr="00D139A2" w:rsidRDefault="00117AA9" w:rsidP="001B6C9D">
      <w:pPr>
        <w:spacing w:after="0"/>
        <w:ind w:left="720"/>
        <w:rPr>
          <w:sz w:val="28"/>
          <w:szCs w:val="28"/>
        </w:rPr>
      </w:pPr>
      <w:bookmarkStart w:id="3" w:name="OLE_LINK9"/>
      <w:bookmarkStart w:id="4" w:name="OLE_LINK10"/>
      <w:r w:rsidRPr="00D139A2">
        <w:rPr>
          <w:sz w:val="28"/>
          <w:szCs w:val="28"/>
        </w:rPr>
        <w:t>SLC_</w:t>
      </w:r>
      <w:r w:rsidR="00FB3DB5">
        <w:rPr>
          <w:sz w:val="28"/>
          <w:szCs w:val="28"/>
        </w:rPr>
        <w:t>Contact_</w:t>
      </w:r>
      <w:r w:rsidR="001B6C9D">
        <w:rPr>
          <w:sz w:val="28"/>
          <w:szCs w:val="28"/>
        </w:rPr>
        <w:t>Infos</w:t>
      </w:r>
    </w:p>
    <w:bookmarkEnd w:id="2"/>
    <w:bookmarkEnd w:id="3"/>
    <w:bookmarkEnd w:id="4"/>
    <w:p w:rsidR="006E2BE5" w:rsidRDefault="006E2BE5">
      <w:pPr>
        <w:sectPr w:rsidR="006E2BE5" w:rsidSect="0078400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117AA9" w:rsidRDefault="00117AA9"/>
    <w:p w:rsidR="00537636" w:rsidRPr="00F872CF" w:rsidRDefault="008724DF" w:rsidP="00FD2EE6">
      <w:pPr>
        <w:jc w:val="center"/>
        <w:rPr>
          <w:b/>
          <w:sz w:val="40"/>
          <w:szCs w:val="36"/>
          <w:u w:val="single"/>
        </w:rPr>
      </w:pPr>
      <w:r w:rsidRPr="00F872CF">
        <w:rPr>
          <w:b/>
          <w:sz w:val="40"/>
          <w:szCs w:val="36"/>
          <w:u w:val="single"/>
        </w:rPr>
        <w:t>SLC_</w:t>
      </w:r>
      <w:r w:rsidR="00D277D8">
        <w:rPr>
          <w:b/>
          <w:sz w:val="40"/>
          <w:szCs w:val="36"/>
          <w:u w:val="single"/>
        </w:rPr>
        <w:t>Bill</w:t>
      </w:r>
      <w:r w:rsidR="00FB3DB5" w:rsidRPr="00F872CF">
        <w:rPr>
          <w:b/>
          <w:sz w:val="40"/>
          <w:szCs w:val="36"/>
          <w:u w:val="single"/>
        </w:rPr>
        <w:t>_</w:t>
      </w:r>
      <w:r w:rsidRPr="00F872CF">
        <w:rPr>
          <w:b/>
          <w:sz w:val="40"/>
          <w:szCs w:val="36"/>
          <w:u w:val="single"/>
        </w:rPr>
        <w:t>Subject</w:t>
      </w:r>
    </w:p>
    <w:p w:rsidR="008E0639" w:rsidRDefault="008E0639" w:rsidP="00F872CF">
      <w:pPr>
        <w:spacing w:after="0"/>
        <w:rPr>
          <w:sz w:val="24"/>
          <w:szCs w:val="24"/>
        </w:rPr>
      </w:pPr>
      <w:r>
        <w:rPr>
          <w:sz w:val="24"/>
          <w:szCs w:val="24"/>
        </w:rPr>
        <w:t>SLC_Bill_GlobalDiscount</w:t>
      </w:r>
    </w:p>
    <w:p w:rsidR="002B4945" w:rsidRDefault="002B4945" w:rsidP="00F872CF">
      <w:pPr>
        <w:spacing w:after="0"/>
        <w:rPr>
          <w:sz w:val="24"/>
          <w:szCs w:val="24"/>
        </w:rPr>
      </w:pPr>
    </w:p>
    <w:tbl>
      <w:tblPr>
        <w:tblStyle w:val="TableauGrille6Couleur1"/>
        <w:tblW w:w="10795" w:type="dxa"/>
        <w:jc w:val="center"/>
        <w:tblLayout w:type="fixed"/>
        <w:tblLook w:val="04A0" w:firstRow="1" w:lastRow="0" w:firstColumn="1" w:lastColumn="0" w:noHBand="0" w:noVBand="1"/>
      </w:tblPr>
      <w:tblGrid>
        <w:gridCol w:w="1611"/>
        <w:gridCol w:w="3964"/>
        <w:gridCol w:w="1350"/>
        <w:gridCol w:w="1350"/>
        <w:gridCol w:w="1260"/>
        <w:gridCol w:w="1260"/>
      </w:tblGrid>
      <w:tr w:rsidR="005321E8" w:rsidTr="00DA5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:rsidR="005321E8" w:rsidRDefault="005321E8" w:rsidP="00F872CF">
            <w:pPr>
              <w:rPr>
                <w:sz w:val="24"/>
                <w:szCs w:val="24"/>
              </w:rPr>
            </w:pPr>
          </w:p>
        </w:tc>
        <w:tc>
          <w:tcPr>
            <w:tcW w:w="3964" w:type="dxa"/>
          </w:tcPr>
          <w:p w:rsidR="005321E8" w:rsidRDefault="005321E8" w:rsidP="00F872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5321E8" w:rsidRDefault="005321E8" w:rsidP="00F872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5321E8" w:rsidRDefault="005321E8" w:rsidP="00F872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5321E8" w:rsidRDefault="005321E8" w:rsidP="00F872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5321E8" w:rsidRDefault="005321E8" w:rsidP="00F872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321E8" w:rsidTr="00DA5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:rsidR="005321E8" w:rsidRDefault="005321E8" w:rsidP="00F872CF">
            <w:pPr>
              <w:rPr>
                <w:sz w:val="24"/>
                <w:szCs w:val="24"/>
              </w:rPr>
            </w:pPr>
          </w:p>
        </w:tc>
        <w:tc>
          <w:tcPr>
            <w:tcW w:w="3964" w:type="dxa"/>
          </w:tcPr>
          <w:p w:rsidR="005321E8" w:rsidRDefault="005321E8" w:rsidP="00F87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5321E8" w:rsidRDefault="005321E8" w:rsidP="00F87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5321E8" w:rsidRDefault="005321E8" w:rsidP="00F87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5321E8" w:rsidRDefault="005321E8" w:rsidP="00F87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5321E8" w:rsidRDefault="005321E8" w:rsidP="00F87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7455BA" w:rsidRDefault="007455BA" w:rsidP="00E039C9">
      <w:pPr>
        <w:spacing w:after="0"/>
        <w:rPr>
          <w:sz w:val="24"/>
          <w:szCs w:val="24"/>
        </w:rPr>
      </w:pPr>
    </w:p>
    <w:p w:rsidR="00C731BF" w:rsidRDefault="00C731BF" w:rsidP="00E039C9">
      <w:pPr>
        <w:rPr>
          <w:b/>
          <w:bCs/>
          <w:sz w:val="24"/>
          <w:szCs w:val="24"/>
        </w:rPr>
        <w:sectPr w:rsidR="00C731BF" w:rsidSect="0078400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auGrille6Couleur1"/>
        <w:tblW w:w="0" w:type="auto"/>
        <w:tblLook w:val="04A0" w:firstRow="1" w:lastRow="0" w:firstColumn="1" w:lastColumn="0" w:noHBand="0" w:noVBand="1"/>
      </w:tblPr>
      <w:tblGrid>
        <w:gridCol w:w="1708"/>
        <w:gridCol w:w="1708"/>
      </w:tblGrid>
      <w:tr w:rsidR="00E3601B" w:rsidTr="00E87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:rsidR="00E3601B" w:rsidRDefault="00E3601B" w:rsidP="006F328D">
            <w:pPr>
              <w:keepNext/>
              <w:keepLines/>
              <w:rPr>
                <w:sz w:val="24"/>
                <w:szCs w:val="24"/>
              </w:rPr>
            </w:pPr>
          </w:p>
        </w:tc>
        <w:tc>
          <w:tcPr>
            <w:tcW w:w="1708" w:type="dxa"/>
          </w:tcPr>
          <w:p w:rsidR="00E3601B" w:rsidRDefault="00E3601B" w:rsidP="006F328D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390D4A" w:rsidRDefault="00390D4A" w:rsidP="00E039C9">
      <w:pPr>
        <w:spacing w:after="0"/>
        <w:rPr>
          <w:sz w:val="24"/>
          <w:szCs w:val="24"/>
        </w:rPr>
      </w:pPr>
    </w:p>
    <w:tbl>
      <w:tblPr>
        <w:tblStyle w:val="TableauGrille6Couleur1"/>
        <w:tblW w:w="7061" w:type="dxa"/>
        <w:jc w:val="right"/>
        <w:tblLook w:val="04A0" w:firstRow="1" w:lastRow="0" w:firstColumn="1" w:lastColumn="0" w:noHBand="0" w:noVBand="1"/>
      </w:tblPr>
      <w:tblGrid>
        <w:gridCol w:w="1255"/>
        <w:gridCol w:w="1888"/>
        <w:gridCol w:w="1306"/>
        <w:gridCol w:w="1306"/>
        <w:gridCol w:w="1306"/>
      </w:tblGrid>
      <w:tr w:rsidR="001129C6" w:rsidTr="00E87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1129C6" w:rsidRDefault="001129C6" w:rsidP="006F328D">
            <w:pPr>
              <w:keepNext/>
              <w:keepLines/>
              <w:rPr>
                <w:sz w:val="24"/>
                <w:szCs w:val="24"/>
              </w:rPr>
            </w:pPr>
            <w:bookmarkStart w:id="5" w:name="OLE_LINK1"/>
          </w:p>
        </w:tc>
        <w:tc>
          <w:tcPr>
            <w:tcW w:w="1888" w:type="dxa"/>
          </w:tcPr>
          <w:p w:rsidR="001129C6" w:rsidRDefault="001129C6" w:rsidP="006F328D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06" w:type="dxa"/>
          </w:tcPr>
          <w:p w:rsidR="001129C6" w:rsidRDefault="001129C6" w:rsidP="006F328D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06" w:type="dxa"/>
          </w:tcPr>
          <w:p w:rsidR="001129C6" w:rsidRDefault="001129C6" w:rsidP="006F328D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06" w:type="dxa"/>
          </w:tcPr>
          <w:p w:rsidR="001129C6" w:rsidRDefault="001129C6" w:rsidP="006F328D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bookmarkEnd w:id="5"/>
    </w:tbl>
    <w:p w:rsidR="00C731BF" w:rsidRDefault="00C731BF" w:rsidP="00E039C9">
      <w:pPr>
        <w:spacing w:after="0"/>
        <w:rPr>
          <w:sz w:val="24"/>
          <w:szCs w:val="24"/>
        </w:rPr>
        <w:sectPr w:rsidR="00C731BF" w:rsidSect="00C731B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tbl>
      <w:tblPr>
        <w:tblStyle w:val="TableauGrille6Couleur1"/>
        <w:tblW w:w="4140" w:type="dxa"/>
        <w:jc w:val="right"/>
        <w:tblLook w:val="04A0" w:firstRow="1" w:lastRow="0" w:firstColumn="1" w:lastColumn="0" w:noHBand="0" w:noVBand="1"/>
      </w:tblPr>
      <w:tblGrid>
        <w:gridCol w:w="1890"/>
        <w:gridCol w:w="2250"/>
      </w:tblGrid>
      <w:tr w:rsidR="00BB5E1D" w:rsidTr="00E87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BB5E1D" w:rsidRDefault="00BB5E1D" w:rsidP="00E87EC5">
            <w:pPr>
              <w:keepNext/>
              <w:keepLines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BB5E1D" w:rsidRDefault="00BB5E1D" w:rsidP="004F56BF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C81516" w:rsidRDefault="00C81516" w:rsidP="00C81516">
      <w:pPr>
        <w:spacing w:after="0"/>
        <w:jc w:val="right"/>
        <w:rPr>
          <w:sz w:val="24"/>
          <w:szCs w:val="24"/>
        </w:rPr>
      </w:pPr>
      <w:bookmarkStart w:id="6" w:name="OLE_LINK3"/>
      <w:r>
        <w:rPr>
          <w:sz w:val="24"/>
          <w:szCs w:val="24"/>
        </w:rPr>
        <w:t>SLC_Bill_NoVATMention</w:t>
      </w:r>
    </w:p>
    <w:bookmarkEnd w:id="6"/>
    <w:p w:rsidR="00CF0454" w:rsidRDefault="00CF0454" w:rsidP="00CF0454">
      <w:pPr>
        <w:spacing w:after="0"/>
        <w:rPr>
          <w:sz w:val="24"/>
          <w:szCs w:val="24"/>
        </w:rPr>
      </w:pPr>
      <w:r>
        <w:rPr>
          <w:sz w:val="24"/>
          <w:szCs w:val="24"/>
        </w:rPr>
        <w:t>SLC_Bill_Sign</w:t>
      </w:r>
    </w:p>
    <w:p w:rsidR="00CF0454" w:rsidRDefault="00CF0454" w:rsidP="00CF0454">
      <w:pPr>
        <w:spacing w:after="0"/>
        <w:rPr>
          <w:sz w:val="24"/>
          <w:szCs w:val="24"/>
        </w:rPr>
      </w:pPr>
    </w:p>
    <w:p w:rsidR="00CF0454" w:rsidRDefault="00CF0454" w:rsidP="00CF0454">
      <w:pPr>
        <w:spacing w:after="0"/>
        <w:rPr>
          <w:sz w:val="24"/>
          <w:szCs w:val="24"/>
        </w:rPr>
      </w:pPr>
    </w:p>
    <w:p w:rsidR="00CF0454" w:rsidRDefault="00CF0454" w:rsidP="00CF0454">
      <w:pPr>
        <w:spacing w:after="0"/>
        <w:rPr>
          <w:sz w:val="24"/>
          <w:szCs w:val="24"/>
        </w:rPr>
      </w:pPr>
    </w:p>
    <w:p w:rsidR="00CF0454" w:rsidRDefault="00CF0454" w:rsidP="00CF0454">
      <w:pPr>
        <w:spacing w:after="0"/>
        <w:rPr>
          <w:sz w:val="24"/>
          <w:szCs w:val="24"/>
        </w:rPr>
      </w:pPr>
      <w:bookmarkStart w:id="7" w:name="OLE_LINK4"/>
      <w:r>
        <w:rPr>
          <w:sz w:val="24"/>
          <w:szCs w:val="24"/>
        </w:rPr>
        <w:t>SLC_Bill_Validity</w:t>
      </w:r>
    </w:p>
    <w:bookmarkEnd w:id="7"/>
    <w:p w:rsidR="00CF0454" w:rsidRDefault="00CF0454" w:rsidP="00CF0454">
      <w:pPr>
        <w:spacing w:after="0"/>
        <w:rPr>
          <w:sz w:val="24"/>
          <w:szCs w:val="24"/>
        </w:rPr>
      </w:pPr>
      <w:r>
        <w:rPr>
          <w:sz w:val="24"/>
          <w:szCs w:val="24"/>
        </w:rPr>
        <w:t>SLC_Bill_PaymentTerms</w:t>
      </w:r>
    </w:p>
    <w:p w:rsidR="000A0BC5" w:rsidRPr="00D03863" w:rsidRDefault="000A0BC5" w:rsidP="0089634C">
      <w:pPr>
        <w:rPr>
          <w:sz w:val="24"/>
          <w:szCs w:val="24"/>
        </w:rPr>
      </w:pPr>
    </w:p>
    <w:sectPr w:rsidR="000A0BC5" w:rsidRPr="00D03863" w:rsidSect="0078400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2B07" w:rsidRDefault="00A92B07" w:rsidP="00D139A2">
      <w:pPr>
        <w:spacing w:after="0" w:line="240" w:lineRule="auto"/>
      </w:pPr>
      <w:r>
        <w:separator/>
      </w:r>
    </w:p>
  </w:endnote>
  <w:endnote w:type="continuationSeparator" w:id="0">
    <w:p w:rsidR="00A92B07" w:rsidRDefault="00A92B07" w:rsidP="00D13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571" w:rsidRDefault="003D357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9A2" w:rsidRPr="00EA4582" w:rsidRDefault="00D139A2" w:rsidP="00EA4582">
    <w:pPr>
      <w:pStyle w:val="Pieddepage"/>
      <w:jc w:val="center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571" w:rsidRDefault="003D357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2B07" w:rsidRDefault="00A92B07" w:rsidP="00D139A2">
      <w:pPr>
        <w:spacing w:after="0" w:line="240" w:lineRule="auto"/>
      </w:pPr>
      <w:r>
        <w:separator/>
      </w:r>
    </w:p>
  </w:footnote>
  <w:footnote w:type="continuationSeparator" w:id="0">
    <w:p w:rsidR="00A92B07" w:rsidRDefault="00A92B07" w:rsidP="00D13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571" w:rsidRDefault="003D357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47" w:type="pct"/>
      <w:tblLook w:val="04A0" w:firstRow="1" w:lastRow="0" w:firstColumn="1" w:lastColumn="0" w:noHBand="0" w:noVBand="1"/>
    </w:tblPr>
    <w:tblGrid>
      <w:gridCol w:w="10470"/>
    </w:tblGrid>
    <w:tr w:rsidR="00C302B1" w:rsidRPr="003D3571" w:rsidTr="000B20B1">
      <w:trPr>
        <w:trHeight w:val="475"/>
      </w:trPr>
      <w:bookmarkStart w:id="0" w:name="_Hlk478024930" w:displacedByCustomXml="next"/>
      <w:sdt>
        <w:sdtPr>
          <w:rPr>
            <w:caps/>
            <w:color w:val="FFFFFF" w:themeColor="background1"/>
            <w:lang w:val="fr-FR"/>
          </w:rPr>
          <w:alias w:val="Titre"/>
          <w:id w:val="78273368"/>
          <w:placeholder>
            <w:docPart w:val="226033F74BD5490C84619AAFE3615DA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5000" w:type="pct"/>
              <w:shd w:val="clear" w:color="auto" w:fill="FFC000" w:themeFill="accent4"/>
              <w:vAlign w:val="center"/>
            </w:tcPr>
            <w:p w:rsidR="00C302B1" w:rsidRPr="00DD3140" w:rsidRDefault="00C302B1" w:rsidP="00872EFA">
              <w:pPr>
                <w:pStyle w:val="En-tte"/>
                <w:rPr>
                  <w:caps/>
                  <w:color w:val="FFFFFF" w:themeColor="background1"/>
                  <w:lang w:val="fr-FR"/>
                </w:rPr>
              </w:pPr>
              <w:r w:rsidRPr="00DD3140">
                <w:rPr>
                  <w:caps/>
                  <w:color w:val="FFFFFF" w:themeColor="background1"/>
                  <w:lang w:val="fr-FR"/>
                </w:rPr>
                <w:t>SEBASTIEN LANDON SARL HOME DES BOIS</w:t>
              </w:r>
            </w:p>
          </w:tc>
        </w:sdtContent>
      </w:sdt>
    </w:tr>
  </w:tbl>
  <w:bookmarkEnd w:id="0"/>
  <w:p w:rsidR="00D139A2" w:rsidRDefault="003D3571">
    <w:pPr>
      <w:pStyle w:val="En-tte"/>
      <w:rPr>
        <w:sz w:val="24"/>
        <w:szCs w:val="24"/>
        <w:lang w:val="fr-FR"/>
      </w:rPr>
    </w:pPr>
    <w:r>
      <w:rPr>
        <w:noProof/>
        <w:lang w:val="fr-FR" w:eastAsia="fr-FR"/>
      </w:rPr>
      <w:drawing>
        <wp:inline distT="0" distB="0" distL="0" distR="0">
          <wp:extent cx="6653284" cy="1104843"/>
          <wp:effectExtent l="0" t="0" r="0" b="635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Header Seb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34195" cy="11182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D3571" w:rsidRPr="00DD3140" w:rsidRDefault="003D3571">
    <w:pPr>
      <w:pStyle w:val="En-tte"/>
      <w:rPr>
        <w:sz w:val="24"/>
        <w:szCs w:val="24"/>
        <w:lang w:val="fr-FR"/>
      </w:rPr>
    </w:pPr>
    <w:bookmarkStart w:id="1" w:name="_GoBack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571" w:rsidRDefault="003D357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C79"/>
    <w:rsid w:val="00006C85"/>
    <w:rsid w:val="00035028"/>
    <w:rsid w:val="000371A0"/>
    <w:rsid w:val="00055FBE"/>
    <w:rsid w:val="00071C08"/>
    <w:rsid w:val="00076449"/>
    <w:rsid w:val="00094711"/>
    <w:rsid w:val="000A0BC5"/>
    <w:rsid w:val="000A7FA7"/>
    <w:rsid w:val="000B20B1"/>
    <w:rsid w:val="000C0EC8"/>
    <w:rsid w:val="000D11D4"/>
    <w:rsid w:val="000F0E46"/>
    <w:rsid w:val="0010419A"/>
    <w:rsid w:val="001129C6"/>
    <w:rsid w:val="00117AA9"/>
    <w:rsid w:val="001272BD"/>
    <w:rsid w:val="00131638"/>
    <w:rsid w:val="00134EF5"/>
    <w:rsid w:val="00153EB2"/>
    <w:rsid w:val="001606C8"/>
    <w:rsid w:val="0017708F"/>
    <w:rsid w:val="001B6C9D"/>
    <w:rsid w:val="001C03C4"/>
    <w:rsid w:val="001C04B6"/>
    <w:rsid w:val="001D66B1"/>
    <w:rsid w:val="001F7E09"/>
    <w:rsid w:val="00210991"/>
    <w:rsid w:val="00221FFC"/>
    <w:rsid w:val="00222C37"/>
    <w:rsid w:val="00230620"/>
    <w:rsid w:val="0024531B"/>
    <w:rsid w:val="00251D85"/>
    <w:rsid w:val="00260EC5"/>
    <w:rsid w:val="00273248"/>
    <w:rsid w:val="0027661B"/>
    <w:rsid w:val="00280ADE"/>
    <w:rsid w:val="002943D2"/>
    <w:rsid w:val="002B26AC"/>
    <w:rsid w:val="002B4945"/>
    <w:rsid w:val="002F0B9D"/>
    <w:rsid w:val="00302558"/>
    <w:rsid w:val="00302592"/>
    <w:rsid w:val="00354E3A"/>
    <w:rsid w:val="00355F36"/>
    <w:rsid w:val="003745A1"/>
    <w:rsid w:val="00390D4A"/>
    <w:rsid w:val="003C38AC"/>
    <w:rsid w:val="003D3571"/>
    <w:rsid w:val="003E3CF6"/>
    <w:rsid w:val="00404EB9"/>
    <w:rsid w:val="00405BCB"/>
    <w:rsid w:val="00407ED1"/>
    <w:rsid w:val="00415654"/>
    <w:rsid w:val="0043151E"/>
    <w:rsid w:val="004357BD"/>
    <w:rsid w:val="00451C51"/>
    <w:rsid w:val="00460CD1"/>
    <w:rsid w:val="00467D50"/>
    <w:rsid w:val="004733E7"/>
    <w:rsid w:val="004A2DB9"/>
    <w:rsid w:val="004A2E4E"/>
    <w:rsid w:val="004A4CA7"/>
    <w:rsid w:val="004D058A"/>
    <w:rsid w:val="004D43C2"/>
    <w:rsid w:val="004F0D4F"/>
    <w:rsid w:val="004F303E"/>
    <w:rsid w:val="00504DBB"/>
    <w:rsid w:val="005321E8"/>
    <w:rsid w:val="00567F92"/>
    <w:rsid w:val="00572463"/>
    <w:rsid w:val="005D108D"/>
    <w:rsid w:val="005E3728"/>
    <w:rsid w:val="005E5DF1"/>
    <w:rsid w:val="00620523"/>
    <w:rsid w:val="00621935"/>
    <w:rsid w:val="0067082D"/>
    <w:rsid w:val="00674E8C"/>
    <w:rsid w:val="00685C83"/>
    <w:rsid w:val="00694859"/>
    <w:rsid w:val="006B458D"/>
    <w:rsid w:val="006E2BE5"/>
    <w:rsid w:val="006F328D"/>
    <w:rsid w:val="007455BA"/>
    <w:rsid w:val="00757682"/>
    <w:rsid w:val="00760338"/>
    <w:rsid w:val="00760CC7"/>
    <w:rsid w:val="0077330D"/>
    <w:rsid w:val="0078400A"/>
    <w:rsid w:val="007A68B9"/>
    <w:rsid w:val="007C7BFD"/>
    <w:rsid w:val="007E1B3E"/>
    <w:rsid w:val="00806464"/>
    <w:rsid w:val="00810DB1"/>
    <w:rsid w:val="008143F0"/>
    <w:rsid w:val="008245F5"/>
    <w:rsid w:val="00844901"/>
    <w:rsid w:val="00852715"/>
    <w:rsid w:val="008724DF"/>
    <w:rsid w:val="008758C1"/>
    <w:rsid w:val="00886FCD"/>
    <w:rsid w:val="008931CB"/>
    <w:rsid w:val="0089634C"/>
    <w:rsid w:val="008E0639"/>
    <w:rsid w:val="00944B73"/>
    <w:rsid w:val="009523C1"/>
    <w:rsid w:val="0095402E"/>
    <w:rsid w:val="00966D66"/>
    <w:rsid w:val="009705F1"/>
    <w:rsid w:val="0097080F"/>
    <w:rsid w:val="009B1805"/>
    <w:rsid w:val="009B45FF"/>
    <w:rsid w:val="009B5939"/>
    <w:rsid w:val="009B7DAC"/>
    <w:rsid w:val="009B7F0E"/>
    <w:rsid w:val="009C03F1"/>
    <w:rsid w:val="009C7F95"/>
    <w:rsid w:val="009E427F"/>
    <w:rsid w:val="00A17D67"/>
    <w:rsid w:val="00A26B92"/>
    <w:rsid w:val="00A67EE5"/>
    <w:rsid w:val="00A71B4D"/>
    <w:rsid w:val="00A75DB7"/>
    <w:rsid w:val="00A92B07"/>
    <w:rsid w:val="00A971D0"/>
    <w:rsid w:val="00AA7EA3"/>
    <w:rsid w:val="00AE4022"/>
    <w:rsid w:val="00B062F2"/>
    <w:rsid w:val="00B104C4"/>
    <w:rsid w:val="00B12005"/>
    <w:rsid w:val="00B131FB"/>
    <w:rsid w:val="00B64CE0"/>
    <w:rsid w:val="00B80197"/>
    <w:rsid w:val="00BB5E1D"/>
    <w:rsid w:val="00BD0C79"/>
    <w:rsid w:val="00C10315"/>
    <w:rsid w:val="00C14A09"/>
    <w:rsid w:val="00C17E54"/>
    <w:rsid w:val="00C302B1"/>
    <w:rsid w:val="00C31B48"/>
    <w:rsid w:val="00C50B37"/>
    <w:rsid w:val="00C731BF"/>
    <w:rsid w:val="00C77EAD"/>
    <w:rsid w:val="00C81516"/>
    <w:rsid w:val="00CB4B1A"/>
    <w:rsid w:val="00CC415C"/>
    <w:rsid w:val="00CD0C45"/>
    <w:rsid w:val="00CF0454"/>
    <w:rsid w:val="00D03863"/>
    <w:rsid w:val="00D139A2"/>
    <w:rsid w:val="00D21686"/>
    <w:rsid w:val="00D277D8"/>
    <w:rsid w:val="00D31023"/>
    <w:rsid w:val="00D5533C"/>
    <w:rsid w:val="00D628FF"/>
    <w:rsid w:val="00D934E9"/>
    <w:rsid w:val="00D96EFA"/>
    <w:rsid w:val="00DA0512"/>
    <w:rsid w:val="00DA5E1F"/>
    <w:rsid w:val="00DB097E"/>
    <w:rsid w:val="00DB1024"/>
    <w:rsid w:val="00DB6043"/>
    <w:rsid w:val="00DB670E"/>
    <w:rsid w:val="00DC4CCE"/>
    <w:rsid w:val="00DD3140"/>
    <w:rsid w:val="00E039C9"/>
    <w:rsid w:val="00E11A4D"/>
    <w:rsid w:val="00E3601B"/>
    <w:rsid w:val="00E41130"/>
    <w:rsid w:val="00E43650"/>
    <w:rsid w:val="00E47705"/>
    <w:rsid w:val="00E802FE"/>
    <w:rsid w:val="00E87EC5"/>
    <w:rsid w:val="00EA4582"/>
    <w:rsid w:val="00EA5F53"/>
    <w:rsid w:val="00EE12A2"/>
    <w:rsid w:val="00EF515B"/>
    <w:rsid w:val="00F03280"/>
    <w:rsid w:val="00F05D33"/>
    <w:rsid w:val="00F404AF"/>
    <w:rsid w:val="00F47450"/>
    <w:rsid w:val="00F5262D"/>
    <w:rsid w:val="00F734CB"/>
    <w:rsid w:val="00F872CF"/>
    <w:rsid w:val="00F95CFF"/>
    <w:rsid w:val="00FB3DB5"/>
    <w:rsid w:val="00FB4139"/>
    <w:rsid w:val="00FD2EE6"/>
    <w:rsid w:val="00FD781D"/>
    <w:rsid w:val="00FF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F13DC"/>
  <w15:docId w15:val="{62E3698C-E898-4F4A-A38B-1D7108726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E402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13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39A2"/>
  </w:style>
  <w:style w:type="paragraph" w:styleId="Pieddepage">
    <w:name w:val="footer"/>
    <w:basedOn w:val="Normal"/>
    <w:link w:val="PieddepageCar"/>
    <w:uiPriority w:val="99"/>
    <w:unhideWhenUsed/>
    <w:rsid w:val="00D13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39A2"/>
  </w:style>
  <w:style w:type="table" w:styleId="Grilledutableau">
    <w:name w:val="Table Grid"/>
    <w:basedOn w:val="TableauNormal"/>
    <w:uiPriority w:val="39"/>
    <w:rsid w:val="009B7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etableauclaire1">
    <w:name w:val="Grille de tableau claire1"/>
    <w:basedOn w:val="TableauNormal"/>
    <w:uiPriority w:val="40"/>
    <w:rsid w:val="007455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auGrille1Clair-Accentuation31">
    <w:name w:val="Tableau Grille 1 Clair - Accentuation 31"/>
    <w:basedOn w:val="TableauNormal"/>
    <w:uiPriority w:val="46"/>
    <w:rsid w:val="00071C0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3-Accentuation31">
    <w:name w:val="Tableau Grille 3 - Accentuation 31"/>
    <w:basedOn w:val="TableauNormal"/>
    <w:uiPriority w:val="48"/>
    <w:rsid w:val="00EF515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Tableausimple31">
    <w:name w:val="Tableau simple 31"/>
    <w:basedOn w:val="TableauNormal"/>
    <w:uiPriority w:val="43"/>
    <w:rsid w:val="005E5DF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ausimple11">
    <w:name w:val="Tableau simple 11"/>
    <w:basedOn w:val="TableauNormal"/>
    <w:uiPriority w:val="41"/>
    <w:rsid w:val="004A2DB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auGrille4-Accentuation31">
    <w:name w:val="Tableau Grille 4 - Accentuation 31"/>
    <w:basedOn w:val="TableauNormal"/>
    <w:uiPriority w:val="49"/>
    <w:rsid w:val="004A2DB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auGrille6Couleur-Accentuation31">
    <w:name w:val="Tableau Grille 6 Couleur - Accentuation 31"/>
    <w:basedOn w:val="TableauNormal"/>
    <w:uiPriority w:val="51"/>
    <w:rsid w:val="001272B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ansinterligne">
    <w:name w:val="No Spacing"/>
    <w:uiPriority w:val="1"/>
    <w:qFormat/>
    <w:rsid w:val="00C50B37"/>
    <w:pPr>
      <w:spacing w:after="0" w:line="240" w:lineRule="auto"/>
    </w:pPr>
  </w:style>
  <w:style w:type="character" w:styleId="Titredulivre">
    <w:name w:val="Book Title"/>
    <w:basedOn w:val="Policepardfaut"/>
    <w:uiPriority w:val="33"/>
    <w:qFormat/>
    <w:rsid w:val="00C50B37"/>
    <w:rPr>
      <w:b/>
      <w:bCs/>
      <w:i/>
      <w:iCs/>
      <w:spacing w:val="5"/>
    </w:rPr>
  </w:style>
  <w:style w:type="table" w:customStyle="1" w:styleId="TableauGrille6Couleur1">
    <w:name w:val="Tableau Grille 6 Couleur1"/>
    <w:basedOn w:val="TableauNormal"/>
    <w:uiPriority w:val="51"/>
    <w:rsid w:val="00E87E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C30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02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hann\Desktop\SoftLinkCloud\SoftLinkCloud\SoftLinkCloud\bin\Debug\Template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26033F74BD5490C84619AAFE3615D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5CBC40-E72B-47FB-BCDC-52D202B051CE}"/>
      </w:docPartPr>
      <w:docPartBody>
        <w:p w:rsidR="000436E9" w:rsidRDefault="00E70C08" w:rsidP="00E70C08">
          <w:pPr>
            <w:pStyle w:val="226033F74BD5490C84619AAFE3615DAF"/>
          </w:pPr>
          <w:r>
            <w:rPr>
              <w:caps/>
              <w:color w:val="FFFFFF" w:themeColor="background1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70C08"/>
    <w:rsid w:val="000436E9"/>
    <w:rsid w:val="00051FCE"/>
    <w:rsid w:val="006D7F59"/>
    <w:rsid w:val="007C6709"/>
    <w:rsid w:val="008129E0"/>
    <w:rsid w:val="00E7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98EC744E6C441B89940BE00BD4F7032">
    <w:name w:val="098EC744E6C441B89940BE00BD4F7032"/>
    <w:rsid w:val="00E70C08"/>
  </w:style>
  <w:style w:type="paragraph" w:customStyle="1" w:styleId="3708F419739A45279101D52558F7576F">
    <w:name w:val="3708F419739A45279101D52558F7576F"/>
    <w:rsid w:val="00E70C08"/>
  </w:style>
  <w:style w:type="paragraph" w:customStyle="1" w:styleId="226033F74BD5490C84619AAFE3615DAF">
    <w:name w:val="226033F74BD5490C84619AAFE3615DAF"/>
    <w:rsid w:val="00E70C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977668-D427-4711-BC6C-9012410C7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116</TotalTime>
  <Pages>1</Pages>
  <Words>55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SEBASTIEN LANDON SARL HOME DES BOIS</vt:lpstr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SEBASTIEN LANDON SARL HOME DES BOIS</dc:title>
  <dc:subject/>
  <dc:creator>Yohann Tschudi</dc:creator>
  <cp:keywords/>
  <dc:description/>
  <cp:lastModifiedBy>Yohann Tschudi</cp:lastModifiedBy>
  <cp:revision>10</cp:revision>
  <dcterms:created xsi:type="dcterms:W3CDTF">2017-03-21T22:53:00Z</dcterms:created>
  <dcterms:modified xsi:type="dcterms:W3CDTF">2017-03-23T14:29:00Z</dcterms:modified>
</cp:coreProperties>
</file>